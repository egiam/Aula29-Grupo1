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EA9B804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62642CBA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4EBBD81" wp14:editId="03D12718">
                      <wp:extent cx="2122805" cy="2122805"/>
                      <wp:effectExtent l="19050" t="19050" r="10795" b="1079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518E84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EBBD81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" strokecolor="#94b6d2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32518E84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814C4B2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FCAB470" w14:textId="52EC00F6" w:rsidR="001B2ABD" w:rsidRDefault="009B099A" w:rsidP="001B2ABD">
            <w:pPr>
              <w:pStyle w:val="Ttulo"/>
              <w:rPr>
                <w:caps w:val="0"/>
              </w:rPr>
            </w:pPr>
            <w:r>
              <w:t xml:space="preserve">Peralta </w:t>
            </w:r>
            <w:r>
              <w:rPr>
                <w:caps w:val="0"/>
              </w:rPr>
              <w:t>Stefania Soledad</w:t>
            </w:r>
          </w:p>
          <w:p w14:paraId="6E78E302" w14:textId="47BDA09D" w:rsidR="001B2ABD" w:rsidRPr="00C826AC" w:rsidRDefault="001B2ABD" w:rsidP="001B2ABD">
            <w:pPr>
              <w:pStyle w:val="Subttulo"/>
              <w:rPr>
                <w:sz w:val="28"/>
              </w:rPr>
            </w:pPr>
          </w:p>
        </w:tc>
      </w:tr>
      <w:tr w:rsidR="001B2ABD" w:rsidRPr="0059649E" w14:paraId="6F889F52" w14:textId="77777777" w:rsidTr="001B2ABD">
        <w:tc>
          <w:tcPr>
            <w:tcW w:w="3600" w:type="dxa"/>
          </w:tcPr>
          <w:p w14:paraId="7FC320A5" w14:textId="77777777" w:rsidR="0059693D" w:rsidRDefault="0059693D" w:rsidP="00036450">
            <w:pPr>
              <w:pStyle w:val="Ttulo3"/>
            </w:pPr>
          </w:p>
          <w:p w14:paraId="400547B2" w14:textId="33E1FD67" w:rsidR="001B2ABD" w:rsidRPr="0059649E" w:rsidRDefault="0059693D" w:rsidP="00036450">
            <w:pPr>
              <w:pStyle w:val="Ttulo3"/>
            </w:pPr>
            <w:r>
              <w:t>DATOS PERSONALES</w:t>
            </w:r>
          </w:p>
          <w:p w14:paraId="2D98C63B" w14:textId="45944B26" w:rsidR="002A34FC" w:rsidRDefault="0059693D" w:rsidP="002A34FC">
            <w:pPr>
              <w:rPr>
                <w:color w:val="000000"/>
                <w:sz w:val="22"/>
                <w:lang w:val="es-AR"/>
              </w:rPr>
            </w:pPr>
            <w:r>
              <w:rPr>
                <w:color w:val="000000"/>
                <w:sz w:val="22"/>
                <w:lang w:val="es-AR"/>
              </w:rPr>
              <w:t>DNI 36.925.280</w:t>
            </w:r>
          </w:p>
          <w:p w14:paraId="6513BA3C" w14:textId="79FFE864" w:rsidR="0059693D" w:rsidRDefault="0059693D" w:rsidP="002A34FC">
            <w:pPr>
              <w:rPr>
                <w:color w:val="000000"/>
                <w:sz w:val="22"/>
                <w:lang w:val="es-AR"/>
              </w:rPr>
            </w:pPr>
            <w:r>
              <w:rPr>
                <w:color w:val="000000"/>
                <w:sz w:val="22"/>
                <w:lang w:val="es-AR"/>
              </w:rPr>
              <w:t>26/06/1992</w:t>
            </w:r>
          </w:p>
          <w:p w14:paraId="6983383D" w14:textId="6699C330" w:rsidR="0059693D" w:rsidRPr="005D3BFB" w:rsidRDefault="0059693D" w:rsidP="002A34FC">
            <w:pPr>
              <w:rPr>
                <w:color w:val="000000"/>
                <w:sz w:val="22"/>
                <w:lang w:val="es-AR"/>
              </w:rPr>
            </w:pPr>
            <w:r>
              <w:rPr>
                <w:color w:val="000000"/>
                <w:sz w:val="22"/>
                <w:lang w:val="es-AR"/>
              </w:rPr>
              <w:t>Argentina</w:t>
            </w:r>
          </w:p>
          <w:p w14:paraId="2D9C4255" w14:textId="7990CEDF" w:rsidR="00036450" w:rsidRPr="002A34FC" w:rsidRDefault="00036450" w:rsidP="009260CD">
            <w:pPr>
              <w:rPr>
                <w:lang w:val="es-AR"/>
              </w:rPr>
            </w:pPr>
          </w:p>
          <w:p w14:paraId="5EA99237" w14:textId="77777777" w:rsidR="00036450" w:rsidRPr="0059649E" w:rsidRDefault="00036450" w:rsidP="00036450"/>
          <w:sdt>
            <w:sdtPr>
              <w:id w:val="-1954003311"/>
              <w:placeholder>
                <w:docPart w:val="15C17280E445463F812B59A432679812"/>
              </w:placeholder>
              <w:temporary/>
              <w:showingPlcHdr/>
              <w15:appearance w15:val="hidden"/>
            </w:sdtPr>
            <w:sdtEndPr/>
            <w:sdtContent>
              <w:p w14:paraId="2A5B31EE" w14:textId="77777777" w:rsidR="00036450" w:rsidRPr="0059649E" w:rsidRDefault="00CB0055" w:rsidP="00CB0055">
                <w:pPr>
                  <w:pStyle w:val="Ttulo3"/>
                </w:pPr>
                <w:r w:rsidRPr="002A34FC">
                  <w:rPr>
                    <w:sz w:val="24"/>
                    <w:szCs w:val="28"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3457FD0296243D788C6DB4DB865000A"/>
              </w:placeholder>
              <w:temporary/>
              <w:showingPlcHdr/>
              <w15:appearance w15:val="hidden"/>
            </w:sdtPr>
            <w:sdtEndPr/>
            <w:sdtContent>
              <w:p w14:paraId="07974B29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522B1340" w14:textId="071B0CDC" w:rsidR="004D3011" w:rsidRDefault="00646484" w:rsidP="004D3011">
            <w:r>
              <w:t>351-3174069</w:t>
            </w:r>
          </w:p>
          <w:p w14:paraId="33C90441" w14:textId="41B50227" w:rsidR="0059693D" w:rsidRDefault="0059693D" w:rsidP="004D3011"/>
          <w:p w14:paraId="582066E0" w14:textId="157FA5B6" w:rsidR="0059693D" w:rsidRDefault="0059693D" w:rsidP="004D3011">
            <w:r>
              <w:t>DIRECCIÓN:</w:t>
            </w:r>
          </w:p>
          <w:p w14:paraId="1E83DD1E" w14:textId="77777777" w:rsidR="0059693D" w:rsidRDefault="0059693D" w:rsidP="004D3011">
            <w:r>
              <w:t xml:space="preserve">Domingo Matheu 4633. Barrio </w:t>
            </w:r>
          </w:p>
          <w:p w14:paraId="5D04F1C9" w14:textId="3D166094" w:rsidR="0059693D" w:rsidRPr="0059649E" w:rsidRDefault="0059693D" w:rsidP="004D3011">
            <w:r>
              <w:t>Altamira</w:t>
            </w:r>
          </w:p>
          <w:p w14:paraId="22BB56F7" w14:textId="77777777" w:rsidR="004D3011" w:rsidRPr="0059649E" w:rsidRDefault="004D3011" w:rsidP="004D3011"/>
          <w:sdt>
            <w:sdtPr>
              <w:id w:val="-240260293"/>
              <w:placeholder>
                <w:docPart w:val="FB61272F59A2491D9B3251837D245DCA"/>
              </w:placeholder>
              <w:temporary/>
              <w:showingPlcHdr/>
              <w15:appearance w15:val="hidden"/>
            </w:sdtPr>
            <w:sdtEndPr/>
            <w:sdtContent>
              <w:p w14:paraId="0803FC1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BEB3808" w14:textId="5E472A88" w:rsidR="00036450" w:rsidRPr="009A09AC" w:rsidRDefault="00646484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ssperaltaa@gmail.com</w:t>
            </w:r>
          </w:p>
          <w:p w14:paraId="29D1426E" w14:textId="77777777" w:rsidR="004142CD" w:rsidRPr="0059649E" w:rsidRDefault="004142CD" w:rsidP="004142CD"/>
          <w:p w14:paraId="4C10CAAE" w14:textId="3590B8DF" w:rsidR="004D3011" w:rsidRPr="0059649E" w:rsidRDefault="004D3011" w:rsidP="004D3011"/>
        </w:tc>
        <w:tc>
          <w:tcPr>
            <w:tcW w:w="720" w:type="dxa"/>
          </w:tcPr>
          <w:p w14:paraId="3B3C4828" w14:textId="77777777" w:rsidR="001B2ABD" w:rsidRPr="004F52D4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</w:tcPr>
          <w:p w14:paraId="33F30301" w14:textId="77777777" w:rsidR="00646484" w:rsidRPr="002A34FC" w:rsidRDefault="00646484" w:rsidP="00036450">
            <w:pPr>
              <w:pStyle w:val="Ttulo2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049110328"/>
              <w:placeholder>
                <w:docPart w:val="0A2758FD0A834C149A283F40E59B06D6"/>
              </w:placeholder>
              <w:temporary/>
              <w:showingPlcHdr/>
              <w15:appearance w15:val="hidden"/>
            </w:sdtPr>
            <w:sdtEndPr/>
            <w:sdtContent>
              <w:p w14:paraId="12A9034C" w14:textId="345820E7" w:rsidR="001B2ABD" w:rsidRPr="002A34FC" w:rsidRDefault="00E25A26" w:rsidP="00036450">
                <w:pPr>
                  <w:pStyle w:val="Ttulo2"/>
                  <w:rPr>
                    <w:rFonts w:ascii="Arial" w:hAnsi="Arial" w:cs="Arial"/>
                  </w:rPr>
                </w:pPr>
                <w:r w:rsidRPr="002A34FC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EDUCACIÓN</w:t>
                </w:r>
              </w:p>
            </w:sdtContent>
          </w:sdt>
          <w:p w14:paraId="5E8CFB99" w14:textId="36B81047" w:rsidR="005D6434" w:rsidRPr="002A34FC" w:rsidRDefault="005D6434" w:rsidP="002A34FC">
            <w:pPr>
              <w:rPr>
                <w:b/>
                <w:bCs/>
                <w:sz w:val="20"/>
                <w:szCs w:val="24"/>
              </w:rPr>
            </w:pPr>
            <w:r w:rsidRPr="002A34FC">
              <w:rPr>
                <w:b/>
                <w:bCs/>
                <w:sz w:val="20"/>
                <w:szCs w:val="24"/>
              </w:rPr>
              <w:t>ISCET</w:t>
            </w:r>
          </w:p>
          <w:p w14:paraId="619D1883" w14:textId="395F33B9" w:rsidR="005D6434" w:rsidRPr="002A34FC" w:rsidRDefault="005D6434" w:rsidP="002A34FC">
            <w:pPr>
              <w:rPr>
                <w:sz w:val="20"/>
                <w:szCs w:val="20"/>
              </w:rPr>
            </w:pPr>
            <w:r w:rsidRPr="002A34FC">
              <w:rPr>
                <w:sz w:val="20"/>
                <w:szCs w:val="20"/>
              </w:rPr>
              <w:t>Finalización 2017</w:t>
            </w:r>
          </w:p>
          <w:p w14:paraId="62C24410" w14:textId="1DEA3D9C" w:rsidR="005D6434" w:rsidRPr="002A34FC" w:rsidRDefault="005D6434" w:rsidP="002A34FC">
            <w:pPr>
              <w:rPr>
                <w:sz w:val="20"/>
                <w:szCs w:val="20"/>
              </w:rPr>
            </w:pPr>
            <w:r w:rsidRPr="002A34FC">
              <w:rPr>
                <w:sz w:val="20"/>
                <w:szCs w:val="20"/>
              </w:rPr>
              <w:t xml:space="preserve">Tecnicatura Superior en </w:t>
            </w:r>
            <w:proofErr w:type="spellStart"/>
            <w:r w:rsidRPr="002A34FC">
              <w:rPr>
                <w:sz w:val="20"/>
                <w:szCs w:val="20"/>
              </w:rPr>
              <w:t>Papiloscopia</w:t>
            </w:r>
            <w:proofErr w:type="spellEnd"/>
          </w:p>
          <w:p w14:paraId="40AD972A" w14:textId="77777777" w:rsidR="005D6434" w:rsidRPr="002A34FC" w:rsidRDefault="005D6434" w:rsidP="002A34FC"/>
          <w:p w14:paraId="48040500" w14:textId="503FF52D" w:rsidR="005D6434" w:rsidRPr="002A34FC" w:rsidRDefault="005D6434" w:rsidP="002A34FC">
            <w:pPr>
              <w:rPr>
                <w:b/>
                <w:bCs/>
                <w:sz w:val="20"/>
                <w:szCs w:val="24"/>
              </w:rPr>
            </w:pPr>
            <w:r w:rsidRPr="002A34FC">
              <w:rPr>
                <w:b/>
                <w:bCs/>
                <w:sz w:val="20"/>
                <w:szCs w:val="24"/>
              </w:rPr>
              <w:t>IES Siglo XXI</w:t>
            </w:r>
          </w:p>
          <w:p w14:paraId="5D409D47" w14:textId="77777777" w:rsidR="005D6434" w:rsidRPr="002A34FC" w:rsidRDefault="005D6434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Finalización 2014</w:t>
            </w:r>
          </w:p>
          <w:p w14:paraId="579A44DE" w14:textId="7D5B8C78" w:rsidR="005D6434" w:rsidRPr="002A34FC" w:rsidRDefault="005D6434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 xml:space="preserve">Gestión Bancaria y Financiera </w:t>
            </w:r>
          </w:p>
          <w:p w14:paraId="3F0BF007" w14:textId="77777777" w:rsidR="005D6434" w:rsidRPr="002A34FC" w:rsidRDefault="005D6434" w:rsidP="002A34FC"/>
          <w:p w14:paraId="3FC7B606" w14:textId="5450E91D" w:rsidR="009B099A" w:rsidRPr="002A34FC" w:rsidRDefault="009B099A" w:rsidP="002A34FC">
            <w:pPr>
              <w:rPr>
                <w:b/>
                <w:bCs/>
                <w:sz w:val="20"/>
                <w:szCs w:val="24"/>
              </w:rPr>
            </w:pPr>
            <w:r w:rsidRPr="002A34FC">
              <w:rPr>
                <w:b/>
                <w:bCs/>
                <w:sz w:val="20"/>
                <w:szCs w:val="24"/>
              </w:rPr>
              <w:t>Instituto Privado Mixto San Agustín</w:t>
            </w:r>
          </w:p>
          <w:p w14:paraId="30671C33" w14:textId="56284F86" w:rsidR="00036450" w:rsidRPr="002A34FC" w:rsidRDefault="009B099A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Finalización 2011</w:t>
            </w:r>
          </w:p>
          <w:p w14:paraId="7EB1AD5C" w14:textId="129CFE59" w:rsidR="00CC0C6D" w:rsidRPr="002A34FC" w:rsidRDefault="009B099A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Bachiller en Economía y Gestión de las Organizaciones.</w:t>
            </w:r>
            <w:r w:rsidR="00CC0C6D" w:rsidRPr="002A34FC">
              <w:rPr>
                <w:sz w:val="20"/>
                <w:szCs w:val="24"/>
                <w:lang w:bidi="es-ES"/>
              </w:rPr>
              <w:t xml:space="preserve"> </w:t>
            </w:r>
          </w:p>
          <w:p w14:paraId="232406F4" w14:textId="0C110687" w:rsidR="004142CD" w:rsidRPr="002A34FC" w:rsidRDefault="004142CD" w:rsidP="00036450">
            <w:pPr>
              <w:rPr>
                <w:rFonts w:ascii="Arial" w:hAnsi="Arial" w:cs="Arial"/>
                <w:lang w:bidi="es-ES"/>
              </w:rPr>
            </w:pPr>
            <w:r w:rsidRPr="002A34FC">
              <w:rPr>
                <w:rFonts w:ascii="Arial" w:hAnsi="Arial" w:cs="Arial"/>
                <w:lang w:bidi="es-ES"/>
              </w:rPr>
              <w:t xml:space="preserve"> </w:t>
            </w:r>
          </w:p>
          <w:p w14:paraId="04340F69" w14:textId="77777777" w:rsidR="00646484" w:rsidRPr="002A34FC" w:rsidRDefault="00646484" w:rsidP="00036450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1001553383"/>
              <w:placeholder>
                <w:docPart w:val="4BAA6A64616A42BC9884EB01FA33A15B"/>
              </w:placeholder>
              <w:temporary/>
              <w:showingPlcHdr/>
              <w15:appearance w15:val="hidden"/>
            </w:sdtPr>
            <w:sdtEndPr/>
            <w:sdtContent>
              <w:p w14:paraId="382B8E5D" w14:textId="77777777" w:rsidR="00036450" w:rsidRPr="002A34FC" w:rsidRDefault="00036450" w:rsidP="00036450">
                <w:pPr>
                  <w:pStyle w:val="Ttulo2"/>
                  <w:rPr>
                    <w:rFonts w:ascii="Arial" w:hAnsi="Arial" w:cs="Arial"/>
                  </w:rPr>
                </w:pPr>
                <w:r w:rsidRPr="002A34FC">
                  <w:rPr>
                    <w:rFonts w:ascii="Arial" w:hAnsi="Arial" w:cs="Arial"/>
                    <w:sz w:val="24"/>
                    <w:szCs w:val="24"/>
                    <w:lang w:bidi="es-ES"/>
                  </w:rPr>
                  <w:t>EXPERIENCIA LABORAL</w:t>
                </w:r>
              </w:p>
            </w:sdtContent>
          </w:sdt>
          <w:p w14:paraId="7A0169D0" w14:textId="606AC5A0" w:rsidR="00036450" w:rsidRPr="002A34FC" w:rsidRDefault="005D6434" w:rsidP="002A34FC">
            <w:pPr>
              <w:rPr>
                <w:b/>
                <w:bCs/>
                <w:sz w:val="20"/>
                <w:szCs w:val="24"/>
              </w:rPr>
            </w:pPr>
            <w:r w:rsidRPr="002A34FC">
              <w:rPr>
                <w:b/>
                <w:bCs/>
                <w:sz w:val="20"/>
                <w:szCs w:val="24"/>
              </w:rPr>
              <w:t>A</w:t>
            </w:r>
            <w:r w:rsidR="00732981" w:rsidRPr="002A34FC">
              <w:rPr>
                <w:b/>
                <w:bCs/>
                <w:sz w:val="20"/>
                <w:szCs w:val="24"/>
              </w:rPr>
              <w:t>PEX AMERICA</w:t>
            </w:r>
            <w:r w:rsidR="00036450" w:rsidRPr="002A34FC">
              <w:rPr>
                <w:b/>
                <w:bCs/>
                <w:sz w:val="20"/>
                <w:szCs w:val="24"/>
              </w:rPr>
              <w:t xml:space="preserve"> </w:t>
            </w:r>
            <w:r w:rsidR="00732981" w:rsidRPr="002A34FC">
              <w:rPr>
                <w:b/>
                <w:bCs/>
                <w:sz w:val="20"/>
                <w:szCs w:val="24"/>
              </w:rPr>
              <w:t>– Representante de atención al cliente</w:t>
            </w:r>
          </w:p>
          <w:p w14:paraId="23453D36" w14:textId="668226BC" w:rsidR="00036450" w:rsidRPr="002A34FC" w:rsidRDefault="00732981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02/2020</w:t>
            </w:r>
            <w:r w:rsidR="004142CD" w:rsidRPr="002A34FC">
              <w:rPr>
                <w:sz w:val="20"/>
                <w:szCs w:val="24"/>
              </w:rPr>
              <w:t xml:space="preserve"> </w:t>
            </w:r>
            <w:r w:rsidRPr="002A34FC">
              <w:rPr>
                <w:sz w:val="20"/>
                <w:szCs w:val="24"/>
              </w:rPr>
              <w:t>–</w:t>
            </w:r>
            <w:r w:rsidR="004142CD" w:rsidRPr="002A34FC">
              <w:rPr>
                <w:sz w:val="20"/>
                <w:szCs w:val="24"/>
              </w:rPr>
              <w:t xml:space="preserve"> </w:t>
            </w:r>
            <w:r w:rsidR="002A34FC" w:rsidRPr="002A34FC">
              <w:rPr>
                <w:sz w:val="20"/>
                <w:szCs w:val="24"/>
              </w:rPr>
              <w:t>Actualidad</w:t>
            </w:r>
          </w:p>
          <w:p w14:paraId="49FA2ADC" w14:textId="77777777" w:rsidR="00824A2B" w:rsidRPr="002A34FC" w:rsidRDefault="00824A2B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AMERICAN EXPRESS ARGENTINA S.A</w:t>
            </w:r>
          </w:p>
          <w:p w14:paraId="324A02C8" w14:textId="07CCF86A" w:rsidR="00036450" w:rsidRPr="002A34FC" w:rsidRDefault="00824A2B" w:rsidP="002A34F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Consultas, solicitudes y reclamos</w:t>
            </w:r>
          </w:p>
          <w:p w14:paraId="0A4C1F44" w14:textId="7CC329F6" w:rsidR="00824A2B" w:rsidRPr="002A34FC" w:rsidRDefault="00824A2B" w:rsidP="002A34F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Retención y Fidelización</w:t>
            </w:r>
          </w:p>
          <w:p w14:paraId="071C7417" w14:textId="3125E2E9" w:rsidR="00824A2B" w:rsidRPr="002A34FC" w:rsidRDefault="00110CDE" w:rsidP="002A34FC">
            <w:pPr>
              <w:pStyle w:val="Prrafodelista"/>
              <w:numPr>
                <w:ilvl w:val="0"/>
                <w:numId w:val="17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Segmento VIP</w:t>
            </w:r>
          </w:p>
          <w:p w14:paraId="5C59750B" w14:textId="77777777" w:rsidR="004D3011" w:rsidRPr="002A34FC" w:rsidRDefault="004D3011" w:rsidP="002A34FC"/>
          <w:p w14:paraId="478549F7" w14:textId="77777777" w:rsidR="00110CDE" w:rsidRPr="002A34FC" w:rsidRDefault="00110CDE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PRISMA MEDIOS DE PAGO S.A</w:t>
            </w:r>
          </w:p>
          <w:p w14:paraId="445A0938" w14:textId="38A8EC58" w:rsidR="00110CDE" w:rsidRPr="002A34FC" w:rsidRDefault="00110CDE" w:rsidP="002A34F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Consultas y solicitudes</w:t>
            </w:r>
          </w:p>
          <w:p w14:paraId="3BDB1E30" w14:textId="58006127" w:rsidR="00110CDE" w:rsidRPr="002A34FC" w:rsidRDefault="00110CDE" w:rsidP="002A34FC">
            <w:pPr>
              <w:pStyle w:val="Prrafodelista"/>
              <w:numPr>
                <w:ilvl w:val="0"/>
                <w:numId w:val="18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Análisis de cuentas</w:t>
            </w:r>
          </w:p>
          <w:p w14:paraId="29AFC8F6" w14:textId="77777777" w:rsidR="004D3011" w:rsidRPr="002A34FC" w:rsidRDefault="004D3011" w:rsidP="002A34FC"/>
          <w:p w14:paraId="3D8A758D" w14:textId="77777777" w:rsidR="00C02F46" w:rsidRPr="002A34FC" w:rsidRDefault="00C02F46" w:rsidP="002A34FC"/>
          <w:p w14:paraId="57BD5CBC" w14:textId="6913F427" w:rsidR="004D3011" w:rsidRPr="002A34FC" w:rsidRDefault="00110CDE" w:rsidP="002A34FC">
            <w:pPr>
              <w:rPr>
                <w:b/>
                <w:bCs/>
                <w:sz w:val="20"/>
                <w:szCs w:val="24"/>
              </w:rPr>
            </w:pPr>
            <w:r w:rsidRPr="002A34FC">
              <w:rPr>
                <w:b/>
                <w:bCs/>
                <w:sz w:val="20"/>
                <w:szCs w:val="24"/>
              </w:rPr>
              <w:t>MARIANO S.A</w:t>
            </w:r>
            <w:r w:rsidR="002D3CA3" w:rsidRPr="002A34FC">
              <w:rPr>
                <w:b/>
                <w:bCs/>
                <w:sz w:val="20"/>
                <w:szCs w:val="24"/>
              </w:rPr>
              <w:t xml:space="preserve"> </w:t>
            </w:r>
            <w:r w:rsidRPr="002A34FC">
              <w:rPr>
                <w:b/>
                <w:bCs/>
                <w:sz w:val="20"/>
                <w:szCs w:val="24"/>
              </w:rPr>
              <w:t xml:space="preserve">– Cajera </w:t>
            </w:r>
          </w:p>
          <w:p w14:paraId="169B6A32" w14:textId="15BE4800" w:rsidR="004D3011" w:rsidRPr="002A34FC" w:rsidRDefault="00110CDE" w:rsidP="002A34FC">
            <w:p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09/2014</w:t>
            </w:r>
            <w:r w:rsidR="004142CD" w:rsidRPr="002A34FC">
              <w:rPr>
                <w:sz w:val="20"/>
                <w:szCs w:val="24"/>
              </w:rPr>
              <w:t xml:space="preserve"> </w:t>
            </w:r>
            <w:r w:rsidRPr="002A34FC">
              <w:rPr>
                <w:sz w:val="20"/>
                <w:szCs w:val="24"/>
              </w:rPr>
              <w:t>–</w:t>
            </w:r>
            <w:r w:rsidR="004142CD" w:rsidRPr="002A34FC">
              <w:rPr>
                <w:sz w:val="20"/>
                <w:szCs w:val="24"/>
              </w:rPr>
              <w:t xml:space="preserve"> </w:t>
            </w:r>
            <w:r w:rsidRPr="002A34FC">
              <w:rPr>
                <w:sz w:val="20"/>
                <w:szCs w:val="24"/>
              </w:rPr>
              <w:t>06/2019</w:t>
            </w:r>
          </w:p>
          <w:p w14:paraId="4F1D0E35" w14:textId="77777777" w:rsidR="00110CDE" w:rsidRPr="002A34FC" w:rsidRDefault="00110CDE" w:rsidP="002A34F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Cobro de mercadería</w:t>
            </w:r>
          </w:p>
          <w:p w14:paraId="1B1D8F88" w14:textId="77777777" w:rsidR="00646484" w:rsidRPr="002A34FC" w:rsidRDefault="00646484" w:rsidP="002A34F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Cierre de caja</w:t>
            </w:r>
          </w:p>
          <w:p w14:paraId="6345C818" w14:textId="6EFADFAF" w:rsidR="004D3011" w:rsidRPr="002A34FC" w:rsidRDefault="00646484" w:rsidP="002A34FC">
            <w:pPr>
              <w:pStyle w:val="Prrafodelista"/>
              <w:numPr>
                <w:ilvl w:val="0"/>
                <w:numId w:val="19"/>
              </w:numPr>
              <w:rPr>
                <w:sz w:val="20"/>
                <w:szCs w:val="24"/>
              </w:rPr>
            </w:pPr>
            <w:r w:rsidRPr="002A34FC">
              <w:rPr>
                <w:sz w:val="20"/>
                <w:szCs w:val="24"/>
              </w:rPr>
              <w:t>Atención de mesa de informes</w:t>
            </w:r>
            <w:r w:rsidR="00036450" w:rsidRPr="002A34FC">
              <w:rPr>
                <w:sz w:val="20"/>
                <w:szCs w:val="24"/>
              </w:rPr>
              <w:t xml:space="preserve"> </w:t>
            </w:r>
          </w:p>
          <w:p w14:paraId="071A28F3" w14:textId="77777777" w:rsidR="004D3011" w:rsidRPr="002A34FC" w:rsidRDefault="004D3011" w:rsidP="00036450">
            <w:pPr>
              <w:rPr>
                <w:rFonts w:ascii="Arial" w:hAnsi="Arial" w:cs="Arial"/>
              </w:rPr>
            </w:pPr>
          </w:p>
          <w:p w14:paraId="7F6F6528" w14:textId="5CAC23F3" w:rsidR="00036450" w:rsidRPr="002A34FC" w:rsidRDefault="00036450" w:rsidP="004D3011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67550D4A" w14:textId="77777777" w:rsidR="00222683" w:rsidRPr="0059649E" w:rsidRDefault="00222683" w:rsidP="00646484">
      <w:pPr>
        <w:tabs>
          <w:tab w:val="left" w:pos="990"/>
        </w:tabs>
      </w:pPr>
    </w:p>
    <w:sectPr w:rsidR="00222683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4C5F2" w14:textId="77777777" w:rsidR="001A6D7A" w:rsidRDefault="001A6D7A" w:rsidP="000C45FF">
      <w:r>
        <w:separator/>
      </w:r>
    </w:p>
  </w:endnote>
  <w:endnote w:type="continuationSeparator" w:id="0">
    <w:p w14:paraId="066AA4EF" w14:textId="77777777" w:rsidR="001A6D7A" w:rsidRDefault="001A6D7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BFEA3" w14:textId="77777777" w:rsidR="001A6D7A" w:rsidRDefault="001A6D7A" w:rsidP="000C45FF">
      <w:r>
        <w:separator/>
      </w:r>
    </w:p>
  </w:footnote>
  <w:footnote w:type="continuationSeparator" w:id="0">
    <w:p w14:paraId="38EC3C97" w14:textId="77777777" w:rsidR="001A6D7A" w:rsidRDefault="001A6D7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D39C3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57F9F01F" wp14:editId="2A7DAC8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DEC"/>
    <w:multiLevelType w:val="hybridMultilevel"/>
    <w:tmpl w:val="F55EA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B47B90"/>
    <w:multiLevelType w:val="hybridMultilevel"/>
    <w:tmpl w:val="090A0D56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2E2462EF"/>
    <w:multiLevelType w:val="hybridMultilevel"/>
    <w:tmpl w:val="80B661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06D63"/>
    <w:multiLevelType w:val="hybridMultilevel"/>
    <w:tmpl w:val="6DB091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64512"/>
    <w:multiLevelType w:val="hybridMultilevel"/>
    <w:tmpl w:val="244CE1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EE3F97"/>
    <w:multiLevelType w:val="hybridMultilevel"/>
    <w:tmpl w:val="796CB3B4"/>
    <w:lvl w:ilvl="0" w:tplc="2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253130218">
    <w:abstractNumId w:val="11"/>
  </w:num>
  <w:num w:numId="2" w16cid:durableId="390731390">
    <w:abstractNumId w:val="14"/>
  </w:num>
  <w:num w:numId="3" w16cid:durableId="1654336251">
    <w:abstractNumId w:val="8"/>
  </w:num>
  <w:num w:numId="4" w16cid:durableId="16390089">
    <w:abstractNumId w:val="3"/>
  </w:num>
  <w:num w:numId="5" w16cid:durableId="1581207718">
    <w:abstractNumId w:val="2"/>
  </w:num>
  <w:num w:numId="6" w16cid:durableId="631978388">
    <w:abstractNumId w:val="1"/>
  </w:num>
  <w:num w:numId="7" w16cid:durableId="929462982">
    <w:abstractNumId w:val="0"/>
  </w:num>
  <w:num w:numId="8" w16cid:durableId="1229413289">
    <w:abstractNumId w:val="9"/>
  </w:num>
  <w:num w:numId="9" w16cid:durableId="781071500">
    <w:abstractNumId w:val="7"/>
  </w:num>
  <w:num w:numId="10" w16cid:durableId="148062154">
    <w:abstractNumId w:val="6"/>
  </w:num>
  <w:num w:numId="11" w16cid:durableId="432088211">
    <w:abstractNumId w:val="5"/>
  </w:num>
  <w:num w:numId="12" w16cid:durableId="2067339375">
    <w:abstractNumId w:val="4"/>
  </w:num>
  <w:num w:numId="13" w16cid:durableId="823207031">
    <w:abstractNumId w:val="17"/>
  </w:num>
  <w:num w:numId="14" w16cid:durableId="334695461">
    <w:abstractNumId w:val="12"/>
  </w:num>
  <w:num w:numId="15" w16cid:durableId="1365984256">
    <w:abstractNumId w:val="18"/>
  </w:num>
  <w:num w:numId="16" w16cid:durableId="1264536948">
    <w:abstractNumId w:val="10"/>
  </w:num>
  <w:num w:numId="17" w16cid:durableId="1506627166">
    <w:abstractNumId w:val="13"/>
  </w:num>
  <w:num w:numId="18" w16cid:durableId="1942568339">
    <w:abstractNumId w:val="15"/>
  </w:num>
  <w:num w:numId="19" w16cid:durableId="2105043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9A"/>
    <w:rsid w:val="00036450"/>
    <w:rsid w:val="00075675"/>
    <w:rsid w:val="00094499"/>
    <w:rsid w:val="000C45FF"/>
    <w:rsid w:val="000E3FD1"/>
    <w:rsid w:val="00110CDE"/>
    <w:rsid w:val="00112054"/>
    <w:rsid w:val="001424E5"/>
    <w:rsid w:val="001525E1"/>
    <w:rsid w:val="00180329"/>
    <w:rsid w:val="0019001F"/>
    <w:rsid w:val="001A6D7A"/>
    <w:rsid w:val="001A74A5"/>
    <w:rsid w:val="001B2ABD"/>
    <w:rsid w:val="001B345B"/>
    <w:rsid w:val="001E0391"/>
    <w:rsid w:val="001E1759"/>
    <w:rsid w:val="001F1ECC"/>
    <w:rsid w:val="00222683"/>
    <w:rsid w:val="002400EB"/>
    <w:rsid w:val="002559EC"/>
    <w:rsid w:val="00256CF7"/>
    <w:rsid w:val="00261238"/>
    <w:rsid w:val="00281FD5"/>
    <w:rsid w:val="002A34FC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F52D4"/>
    <w:rsid w:val="005262AC"/>
    <w:rsid w:val="0059649E"/>
    <w:rsid w:val="0059693D"/>
    <w:rsid w:val="005D6434"/>
    <w:rsid w:val="005E39D5"/>
    <w:rsid w:val="00600670"/>
    <w:rsid w:val="0062123A"/>
    <w:rsid w:val="00646484"/>
    <w:rsid w:val="00646E75"/>
    <w:rsid w:val="006608FB"/>
    <w:rsid w:val="006771D0"/>
    <w:rsid w:val="00715FCB"/>
    <w:rsid w:val="00732981"/>
    <w:rsid w:val="00743101"/>
    <w:rsid w:val="007775E1"/>
    <w:rsid w:val="007867A0"/>
    <w:rsid w:val="007927F5"/>
    <w:rsid w:val="00802CA0"/>
    <w:rsid w:val="00824A2B"/>
    <w:rsid w:val="009260CD"/>
    <w:rsid w:val="00952C25"/>
    <w:rsid w:val="009A09AC"/>
    <w:rsid w:val="009B099A"/>
    <w:rsid w:val="00A2118D"/>
    <w:rsid w:val="00AD76E2"/>
    <w:rsid w:val="00B20152"/>
    <w:rsid w:val="00B359E4"/>
    <w:rsid w:val="00B57D98"/>
    <w:rsid w:val="00B70850"/>
    <w:rsid w:val="00C02F46"/>
    <w:rsid w:val="00C066B6"/>
    <w:rsid w:val="00C37BA1"/>
    <w:rsid w:val="00C4674C"/>
    <w:rsid w:val="00C506CF"/>
    <w:rsid w:val="00C72BED"/>
    <w:rsid w:val="00C826AC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6B0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17280E445463F812B59A4326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7F855-70E1-4718-BC0C-B37B448E347B}"/>
      </w:docPartPr>
      <w:docPartBody>
        <w:p w:rsidR="00282B11" w:rsidRDefault="00282B11">
          <w:pPr>
            <w:pStyle w:val="15C17280E445463F812B59A43267981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3457FD0296243D788C6DB4DB8650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77A7-7A39-4EC8-A332-7D494630D86E}"/>
      </w:docPartPr>
      <w:docPartBody>
        <w:p w:rsidR="00282B11" w:rsidRDefault="00282B11">
          <w:pPr>
            <w:pStyle w:val="43457FD0296243D788C6DB4DB865000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B61272F59A2491D9B3251837D24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A24B-50AB-46AB-9085-DC3E0B8FC6CB}"/>
      </w:docPartPr>
      <w:docPartBody>
        <w:p w:rsidR="00282B11" w:rsidRDefault="00282B11">
          <w:pPr>
            <w:pStyle w:val="FB61272F59A2491D9B3251837D245DCA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0A2758FD0A834C149A283F40E59B0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D2F98-2F3C-430F-A413-7E8E410D93DA}"/>
      </w:docPartPr>
      <w:docPartBody>
        <w:p w:rsidR="00282B11" w:rsidRDefault="00282B11">
          <w:pPr>
            <w:pStyle w:val="0A2758FD0A834C149A283F40E59B06D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4BAA6A64616A42BC9884EB01FA33A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8476-B21A-4CF4-B8E7-688094795B6B}"/>
      </w:docPartPr>
      <w:docPartBody>
        <w:p w:rsidR="00282B11" w:rsidRDefault="00282B11">
          <w:pPr>
            <w:pStyle w:val="4BAA6A64616A42BC9884EB01FA33A15B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11"/>
    <w:rsid w:val="00041C4C"/>
    <w:rsid w:val="002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087347CD5D429289B35AC288922B24">
    <w:name w:val="F9087347CD5D429289B35AC288922B24"/>
  </w:style>
  <w:style w:type="paragraph" w:customStyle="1" w:styleId="15C17280E445463F812B59A432679812">
    <w:name w:val="15C17280E445463F812B59A432679812"/>
  </w:style>
  <w:style w:type="paragraph" w:customStyle="1" w:styleId="43457FD0296243D788C6DB4DB865000A">
    <w:name w:val="43457FD0296243D788C6DB4DB865000A"/>
  </w:style>
  <w:style w:type="paragraph" w:customStyle="1" w:styleId="FB61272F59A2491D9B3251837D245DCA">
    <w:name w:val="FB61272F59A2491D9B3251837D245DCA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A2758FD0A834C149A283F40E59B06D6">
    <w:name w:val="0A2758FD0A834C149A283F40E59B06D6"/>
  </w:style>
  <w:style w:type="paragraph" w:customStyle="1" w:styleId="4BAA6A64616A42BC9884EB01FA33A15B">
    <w:name w:val="4BAA6A64616A42BC9884EB01FA33A15B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E44E412-E034-4FE1-8032-49E3F895B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2022-07-13T12:30:00Z</dcterms:created>
  <dcterms:modified xsi:type="dcterms:W3CDTF">2022-07-26T00:07:00Z</dcterms:modified>
</cp:coreProperties>
</file>